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05F" w:rsidRDefault="00C75ECB" w:rsidP="00C75ECB">
      <w:pPr>
        <w:pStyle w:val="Title"/>
        <w:spacing w:line="276" w:lineRule="auto"/>
      </w:pPr>
      <w:r>
        <w:t>Design Document – The Ancients</w:t>
      </w:r>
    </w:p>
    <w:p w:rsidR="003B305F" w:rsidRDefault="00C75ECB" w:rsidP="00C75ECB">
      <w:pPr>
        <w:spacing w:line="276" w:lineRule="auto"/>
      </w:pPr>
      <w:r>
        <w:t>By: Colin McFarlane</w:t>
      </w:r>
    </w:p>
    <w:p w:rsidR="00C75ECB" w:rsidRDefault="00C75ECB" w:rsidP="00C75ECB">
      <w:pPr>
        <w:pStyle w:val="Heading1"/>
        <w:spacing w:line="276" w:lineRule="auto"/>
        <w:rPr>
          <w:rStyle w:val="SubtleEmphasis"/>
          <w:i w:val="0"/>
          <w:iCs w:val="0"/>
          <w:color w:val="auto"/>
        </w:rPr>
      </w:pPr>
      <w:r>
        <w:rPr>
          <w:rStyle w:val="SubtleEmphasis"/>
          <w:i w:val="0"/>
          <w:iCs w:val="0"/>
          <w:color w:val="auto"/>
        </w:rPr>
        <w:t>Game Description</w:t>
      </w:r>
    </w:p>
    <w:p w:rsidR="00C75ECB" w:rsidRDefault="00C75ECB" w:rsidP="00C75ECB">
      <w:pPr>
        <w:spacing w:line="276" w:lineRule="auto"/>
      </w:pPr>
      <w:r>
        <w:t xml:space="preserve">The Ancients is a fast-paced action game that puts the player in charge of a young warrior. Your goal is to destroy the Ancients who have awoken and are </w:t>
      </w:r>
      <w:r w:rsidR="00CF391D">
        <w:t>going</w:t>
      </w:r>
      <w:r>
        <w:t xml:space="preserve"> to destroy </w:t>
      </w:r>
      <w:r w:rsidR="003B1BB6">
        <w:t>the</w:t>
      </w:r>
      <w:r w:rsidR="00FD0AAF">
        <w:t xml:space="preserve"> world.</w:t>
      </w:r>
      <w:r>
        <w:t xml:space="preserve"> Using your wind blade you will destroy these bosses before it is too late!</w:t>
      </w:r>
    </w:p>
    <w:p w:rsidR="00C75ECB" w:rsidRDefault="00C75ECB" w:rsidP="00C75ECB">
      <w:pPr>
        <w:spacing w:line="276" w:lineRule="auto"/>
      </w:pPr>
      <w:r>
        <w:t>This game is meant to be challenging. It will most likely take you several attempts to defeat all the bosses. You only have one life and being hit by any of the Ancient’s attacks will mean certain death. All of the bosses have unique abilities that you must discover in order to beat them. You must trust in your accuracy and dodging skills in order to succeed.</w:t>
      </w:r>
    </w:p>
    <w:p w:rsidR="0002421F" w:rsidRDefault="00027BB3" w:rsidP="00C75ECB">
      <w:pPr>
        <w:spacing w:line="276" w:lineRule="auto"/>
      </w:pPr>
      <w:r>
        <w:t xml:space="preserve">The game will end in defeat if </w:t>
      </w:r>
      <w:r w:rsidR="00C75ECB">
        <w:t xml:space="preserve">the player is hit by any </w:t>
      </w:r>
      <w:r>
        <w:t>projectile. T</w:t>
      </w:r>
      <w:r w:rsidR="00C75ECB">
        <w:t xml:space="preserve">he </w:t>
      </w:r>
      <w:r>
        <w:t xml:space="preserve">game will end in victory if </w:t>
      </w:r>
      <w:r w:rsidR="00C75ECB">
        <w:t xml:space="preserve">player has defeated </w:t>
      </w:r>
      <w:r>
        <w:t>all three</w:t>
      </w:r>
      <w:r w:rsidR="00576934">
        <w:t xml:space="preserve"> Ancients.</w:t>
      </w:r>
    </w:p>
    <w:p w:rsidR="0002421F" w:rsidRDefault="0002421F" w:rsidP="0002421F">
      <w:pPr>
        <w:pStyle w:val="Heading1"/>
      </w:pPr>
      <w:r>
        <w:t>instructions</w:t>
      </w:r>
    </w:p>
    <w:p w:rsidR="0002421F" w:rsidRDefault="00C75ECB" w:rsidP="00C75ECB">
      <w:pPr>
        <w:spacing w:line="276" w:lineRule="auto"/>
      </w:pPr>
      <w:r>
        <w:t xml:space="preserve"> </w:t>
      </w:r>
      <w:r w:rsidR="0002421F">
        <w:t>To begin, open the .</w:t>
      </w:r>
      <w:proofErr w:type="spellStart"/>
      <w:r w:rsidR="0002421F">
        <w:t>py</w:t>
      </w:r>
      <w:proofErr w:type="spellEnd"/>
      <w:r w:rsidR="0002421F">
        <w:t xml:space="preserve"> file named “GAME” in your “The Ancients” folder. Press F5 to begin the game.</w:t>
      </w:r>
    </w:p>
    <w:p w:rsidR="0002421F" w:rsidRDefault="0002421F" w:rsidP="00C75ECB">
      <w:pPr>
        <w:spacing w:line="276" w:lineRule="auto"/>
      </w:pPr>
      <w:r>
        <w:t>The game will start on the intro screen. Using the mouse, you can click to start the game or to read the instructions.</w:t>
      </w:r>
    </w:p>
    <w:p w:rsidR="0002421F" w:rsidRDefault="0002421F" w:rsidP="00C75ECB">
      <w:pPr>
        <w:spacing w:line="276" w:lineRule="auto"/>
      </w:pPr>
    </w:p>
    <w:p w:rsidR="0002421F" w:rsidRDefault="0002421F" w:rsidP="00C75ECB">
      <w:pPr>
        <w:spacing w:line="276" w:lineRule="auto"/>
      </w:pPr>
      <w:r>
        <w:t>In the instructions you will find this information:</w:t>
      </w:r>
    </w:p>
    <w:p w:rsidR="00C75ECB" w:rsidRDefault="0002421F" w:rsidP="00C75ECB">
      <w:pPr>
        <w:spacing w:line="276" w:lineRule="auto"/>
      </w:pPr>
      <w:r>
        <w:t xml:space="preserve">You control you character with the arrow keys. Simply tapping the arrow keys will move you player in the desired direction. Each stage has boundaries so you cannot run off of the screen. </w:t>
      </w:r>
    </w:p>
    <w:p w:rsidR="0002421F" w:rsidRDefault="0002421F" w:rsidP="00C75ECB">
      <w:pPr>
        <w:spacing w:line="276" w:lineRule="auto"/>
      </w:pPr>
      <w:r>
        <w:t>Pressing the “X” key will fire a wind blade projectile at the enemy. You reduce the boss’s health if these projectiles hit. There is not ammunition, so you may fire the wind blade any number of times.</w:t>
      </w:r>
    </w:p>
    <w:p w:rsidR="0002421F" w:rsidRDefault="0002421F" w:rsidP="00C75ECB">
      <w:pPr>
        <w:spacing w:line="276" w:lineRule="auto"/>
      </w:pPr>
      <w:r>
        <w:t xml:space="preserve">Being hit by any of the Ancient’s attacks will result in death. You will have to start at the very beginning </w:t>
      </w:r>
      <w:r w:rsidR="001902B8">
        <w:t>if you want to try again.</w:t>
      </w:r>
    </w:p>
    <w:p w:rsidR="001902B8" w:rsidRDefault="001902B8" w:rsidP="00C75ECB">
      <w:pPr>
        <w:spacing w:line="276" w:lineRule="auto"/>
      </w:pPr>
    </w:p>
    <w:p w:rsidR="0002421F" w:rsidRDefault="0002421F" w:rsidP="00C75ECB">
      <w:pPr>
        <w:spacing w:line="276" w:lineRule="auto"/>
      </w:pPr>
      <w:r>
        <w:t>Pressing the play button will start the game. Be ready for a challenge, the Ancients is a difficult game!</w:t>
      </w:r>
    </w:p>
    <w:p w:rsidR="0002421F" w:rsidRDefault="0062157F" w:rsidP="0062157F">
      <w:pPr>
        <w:pStyle w:val="Heading1"/>
      </w:pPr>
      <w:r>
        <w:lastRenderedPageBreak/>
        <w:t>screenshots</w:t>
      </w:r>
    </w:p>
    <w:p w:rsidR="0002421F" w:rsidRDefault="001902B8" w:rsidP="00C75ECB">
      <w:pPr>
        <w:spacing w:line="276" w:lineRule="auto"/>
      </w:pPr>
      <w:r>
        <w:rPr>
          <w:noProof/>
          <w:lang w:val="en-CA" w:eastAsia="en-CA"/>
        </w:rPr>
        <w:drawing>
          <wp:inline distT="0" distB="0" distL="0" distR="0" wp14:anchorId="5868C781" wp14:editId="07C7F9CC">
            <wp:extent cx="3609975" cy="2251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1761" cy="2271433"/>
                    </a:xfrm>
                    <a:prstGeom prst="rect">
                      <a:avLst/>
                    </a:prstGeom>
                  </pic:spPr>
                </pic:pic>
              </a:graphicData>
            </a:graphic>
          </wp:inline>
        </w:drawing>
      </w:r>
      <w:r>
        <w:rPr>
          <w:noProof/>
          <w:lang w:val="en-CA" w:eastAsia="en-CA"/>
        </w:rPr>
        <w:drawing>
          <wp:inline distT="0" distB="0" distL="0" distR="0" wp14:anchorId="60BE995D" wp14:editId="0B0E740F">
            <wp:extent cx="3629025" cy="22658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3600" cy="2287402"/>
                    </a:xfrm>
                    <a:prstGeom prst="rect">
                      <a:avLst/>
                    </a:prstGeom>
                  </pic:spPr>
                </pic:pic>
              </a:graphicData>
            </a:graphic>
          </wp:inline>
        </w:drawing>
      </w:r>
      <w:bookmarkStart w:id="0" w:name="_GoBack"/>
      <w:bookmarkEnd w:id="0"/>
    </w:p>
    <w:p w:rsidR="001902B8" w:rsidRDefault="001902B8" w:rsidP="00C75ECB">
      <w:pPr>
        <w:spacing w:line="276" w:lineRule="auto"/>
      </w:pPr>
      <w:r>
        <w:rPr>
          <w:noProof/>
          <w:lang w:val="en-CA" w:eastAsia="en-CA"/>
        </w:rPr>
        <w:drawing>
          <wp:inline distT="0" distB="0" distL="0" distR="0" wp14:anchorId="7E01B722" wp14:editId="42C69895">
            <wp:extent cx="3648075" cy="22465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529" cy="2264050"/>
                    </a:xfrm>
                    <a:prstGeom prst="rect">
                      <a:avLst/>
                    </a:prstGeom>
                  </pic:spPr>
                </pic:pic>
              </a:graphicData>
            </a:graphic>
          </wp:inline>
        </w:drawing>
      </w:r>
    </w:p>
    <w:p w:rsidR="001902B8" w:rsidRPr="00C75ECB" w:rsidRDefault="001902B8" w:rsidP="00C75ECB">
      <w:pPr>
        <w:spacing w:line="276" w:lineRule="auto"/>
      </w:pPr>
    </w:p>
    <w:sectPr w:rsidR="001902B8" w:rsidRPr="00C75E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CB"/>
    <w:rsid w:val="0002421F"/>
    <w:rsid w:val="00027BB3"/>
    <w:rsid w:val="001902B8"/>
    <w:rsid w:val="003B1BB6"/>
    <w:rsid w:val="003B305F"/>
    <w:rsid w:val="00576934"/>
    <w:rsid w:val="0062157F"/>
    <w:rsid w:val="00872D16"/>
    <w:rsid w:val="00C75ECB"/>
    <w:rsid w:val="00CF391D"/>
    <w:rsid w:val="00FD0AAF"/>
    <w:rsid w:val="00FF77C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54178-CF0D-4F63-8579-A5242DAD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75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E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BF12588-1C25-44E3-A66A-D6964E5DC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21</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McFarlane</dc:creator>
  <cp:keywords/>
  <cp:lastModifiedBy>Colin McFarlane</cp:lastModifiedBy>
  <cp:revision>12</cp:revision>
  <dcterms:created xsi:type="dcterms:W3CDTF">2017-01-27T04:03:00Z</dcterms:created>
  <dcterms:modified xsi:type="dcterms:W3CDTF">2017-01-27T04:24:00Z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